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Институт компьютерных наук и технологий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Отчет по дисциплине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«Базы данных»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6D020D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Язык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6D020D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DDL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/>
          <w:sz w:val="28"/>
          <w:szCs w:val="28"/>
        </w:rPr>
        <w:tab/>
        <w:t xml:space="preserve">       Иванов И. М.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/>
          <w:sz w:val="28"/>
          <w:szCs w:val="28"/>
        </w:rPr>
        <w:t>______________</w:t>
      </w:r>
      <w:r w:rsidRPr="00DB4381">
        <w:rPr>
          <w:rFonts w:ascii="Times New Roman" w:hAnsi="Times New Roman"/>
          <w:sz w:val="28"/>
          <w:szCs w:val="28"/>
        </w:rPr>
        <w:tab/>
        <w:t xml:space="preserve">       Мяснов А.В.</w:t>
      </w:r>
    </w:p>
    <w:p w:rsidR="00C46287" w:rsidRPr="00DB4381" w:rsidRDefault="00C46287" w:rsidP="006D020D">
      <w:pPr>
        <w:spacing w:after="0"/>
        <w:ind w:left="5661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B4381">
        <w:rPr>
          <w:rFonts w:ascii="Times New Roman" w:hAnsi="Times New Roman"/>
          <w:b/>
          <w:sz w:val="28"/>
          <w:szCs w:val="28"/>
        </w:rPr>
        <w:t>Санкт-Петербург</w:t>
      </w:r>
    </w:p>
    <w:p w:rsidR="00C46287" w:rsidRPr="00DB4381" w:rsidRDefault="00C46287" w:rsidP="006D02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smartTag w:uri="urn:schemas-microsoft-com:office:smarttags" w:element="metricconverter">
        <w:smartTagPr>
          <w:attr w:name="ProductID" w:val="2016 г"/>
        </w:smartTagPr>
        <w:r w:rsidRPr="00DB4381">
          <w:rPr>
            <w:rFonts w:ascii="Times New Roman" w:hAnsi="Times New Roman"/>
            <w:b/>
            <w:sz w:val="28"/>
            <w:szCs w:val="28"/>
          </w:rPr>
          <w:t>2016 г</w:t>
        </w:r>
      </w:smartTag>
      <w:r w:rsidRPr="00DB4381">
        <w:rPr>
          <w:rFonts w:ascii="Times New Roman" w:hAnsi="Times New Roman"/>
          <w:b/>
          <w:sz w:val="28"/>
          <w:szCs w:val="28"/>
        </w:rPr>
        <w:t>.</w:t>
      </w:r>
    </w:p>
    <w:p w:rsidR="00C46287" w:rsidRPr="00DB4381" w:rsidRDefault="00C46287" w:rsidP="00DE5A0C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46287" w:rsidRPr="00DB4381" w:rsidRDefault="00C46287" w:rsidP="002E6AA7">
      <w:pPr>
        <w:pStyle w:val="Heading2"/>
        <w:shd w:val="clear" w:color="auto" w:fill="FFFFFF"/>
        <w:ind w:left="-27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4381">
        <w:rPr>
          <w:rFonts w:ascii="Times New Roman" w:hAnsi="Times New Roman"/>
          <w:color w:val="000000"/>
          <w:spacing w:val="-4"/>
          <w:sz w:val="28"/>
          <w:szCs w:val="28"/>
        </w:rPr>
        <w:t>Цели работы:</w:t>
      </w:r>
      <w:r w:rsidRPr="00DB438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46287" w:rsidRPr="00DB4381" w:rsidRDefault="00C46287" w:rsidP="002E6AA7">
      <w:pPr>
        <w:pStyle w:val="Heading2"/>
        <w:shd w:val="clear" w:color="auto" w:fill="FFFFFF"/>
        <w:ind w:left="-270"/>
        <w:rPr>
          <w:rFonts w:ascii="Times New Roman" w:hAnsi="Times New Roman"/>
          <w:b w:val="0"/>
          <w:color w:val="000000"/>
          <w:spacing w:val="-4"/>
          <w:sz w:val="24"/>
          <w:szCs w:val="24"/>
        </w:rPr>
      </w:pPr>
      <w:r w:rsidRPr="00DB4381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C46287" w:rsidRPr="00DB4381" w:rsidRDefault="00C46287" w:rsidP="00A33190">
      <w:pPr>
        <w:pStyle w:val="Heading2"/>
        <w:shd w:val="clear" w:color="auto" w:fill="FFFFFF"/>
        <w:ind w:left="-270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DB4381">
        <w:rPr>
          <w:rFonts w:ascii="Times New Roman" w:hAnsi="Times New Roman"/>
          <w:color w:val="000000"/>
          <w:spacing w:val="-4"/>
          <w:sz w:val="28"/>
          <w:szCs w:val="28"/>
        </w:rPr>
        <w:t>Программа работы</w:t>
      </w:r>
    </w:p>
    <w:p w:rsidR="00C46287" w:rsidRPr="00DB4381" w:rsidRDefault="00C46287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DB4381">
        <w:rPr>
          <w:rFonts w:ascii="Times New Roman" w:hAnsi="Times New Roman"/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C46287" w:rsidRPr="00DB4381" w:rsidRDefault="00C46287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DB4381">
        <w:rPr>
          <w:rFonts w:ascii="Times New Roman" w:hAnsi="Times New Roman"/>
          <w:color w:val="000000"/>
          <w:sz w:val="24"/>
          <w:szCs w:val="24"/>
        </w:rPr>
        <w:t>Привести схему БД к</w:t>
      </w:r>
      <w:r w:rsidRPr="00DB438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hyperlink r:id="rId7" w:history="1">
        <w:r w:rsidRPr="00DB4381">
          <w:rPr>
            <w:rStyle w:val="icon"/>
            <w:rFonts w:ascii="Times New Roman" w:hAnsi="Times New Roman"/>
            <w:color w:val="BB0000"/>
            <w:sz w:val="24"/>
            <w:szCs w:val="24"/>
          </w:rPr>
          <w:t> </w:t>
        </w:r>
        <w:r w:rsidRPr="00DB4381">
          <w:rPr>
            <w:rStyle w:val="Hyperlink"/>
            <w:rFonts w:ascii="Times New Roman" w:hAnsi="Times New Roman"/>
            <w:color w:val="BB0000"/>
            <w:sz w:val="24"/>
            <w:szCs w:val="24"/>
          </w:rPr>
          <w:t>3НФ</w:t>
        </w:r>
      </w:hyperlink>
    </w:p>
    <w:p w:rsidR="00C46287" w:rsidRPr="00DB4381" w:rsidRDefault="00C46287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DB4381">
        <w:rPr>
          <w:rFonts w:ascii="Times New Roman" w:hAnsi="Times New Roman"/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DB438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hyperlink r:id="rId8" w:history="1">
        <w:r w:rsidRPr="00DB4381">
          <w:rPr>
            <w:rStyle w:val="icon"/>
            <w:rFonts w:ascii="Times New Roman" w:hAnsi="Times New Roman"/>
            <w:color w:val="BB0000"/>
            <w:sz w:val="24"/>
            <w:szCs w:val="24"/>
          </w:rPr>
          <w:t> </w:t>
        </w:r>
        <w:r w:rsidRPr="00DB4381">
          <w:rPr>
            <w:rStyle w:val="Hyperlink"/>
            <w:rFonts w:ascii="Times New Roman" w:hAnsi="Times New Roman"/>
            <w:color w:val="BB0000"/>
            <w:sz w:val="24"/>
            <w:szCs w:val="24"/>
          </w:rPr>
          <w:t>3НФ</w:t>
        </w:r>
      </w:hyperlink>
      <w:r w:rsidRPr="00DB4381">
        <w:rPr>
          <w:rFonts w:ascii="Times New Roman" w:hAnsi="Times New Roman"/>
          <w:color w:val="000000"/>
          <w:sz w:val="24"/>
          <w:szCs w:val="24"/>
        </w:rPr>
        <w:t>.</w:t>
      </w:r>
    </w:p>
    <w:p w:rsidR="00C46287" w:rsidRPr="00DB4381" w:rsidRDefault="00C46287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DB4381">
        <w:rPr>
          <w:rFonts w:ascii="Times New Roman" w:hAnsi="Times New Roman"/>
          <w:color w:val="000000"/>
          <w:sz w:val="24"/>
          <w:szCs w:val="24"/>
        </w:rPr>
        <w:t>Продемонстрировать результаты преподавателю</w:t>
      </w:r>
    </w:p>
    <w:p w:rsidR="00C46287" w:rsidRPr="00DB4381" w:rsidRDefault="00C46287" w:rsidP="00DE5A0C">
      <w:pPr>
        <w:spacing w:after="0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>Ход работы:</w:t>
      </w:r>
    </w:p>
    <w:p w:rsidR="00C46287" w:rsidRPr="00DB4381" w:rsidRDefault="00C46287" w:rsidP="00DE5A0C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46287" w:rsidRDefault="00C46287" w:rsidP="00D16013">
      <w:pPr>
        <w:spacing w:after="0"/>
        <w:ind w:firstLine="708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46287" w:rsidRPr="00DB4381" w:rsidRDefault="00C46287" w:rsidP="00D16013">
      <w:pPr>
        <w:spacing w:after="0"/>
        <w:ind w:firstLine="708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C46287" w:rsidRDefault="00C46287" w:rsidP="00DB4381">
      <w:pPr>
        <w:keepNext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18.25pt">
            <v:imagedata r:id="rId9" o:title=""/>
          </v:shape>
        </w:pict>
      </w:r>
    </w:p>
    <w:p w:rsidR="00C46287" w:rsidRPr="00DB4381" w:rsidRDefault="00C46287" w:rsidP="00DB4381">
      <w:pPr>
        <w:pStyle w:val="Caption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/>
          <w:color w:val="000000"/>
        </w:rPr>
        <w:t xml:space="preserve">Рисунок </w:t>
      </w:r>
      <w:r w:rsidRPr="00DB4381">
        <w:rPr>
          <w:rFonts w:ascii="Times New Roman" w:hAnsi="Times New Roman"/>
          <w:color w:val="000000"/>
        </w:rPr>
        <w:fldChar w:fldCharType="begin"/>
      </w:r>
      <w:r w:rsidRPr="00DB4381">
        <w:rPr>
          <w:rFonts w:ascii="Times New Roman" w:hAnsi="Times New Roman"/>
          <w:color w:val="000000"/>
        </w:rPr>
        <w:instrText xml:space="preserve"> SEQ Рисунок \* ARABIC </w:instrText>
      </w:r>
      <w:r w:rsidRPr="00DB4381">
        <w:rPr>
          <w:rFonts w:ascii="Times New Roman" w:hAnsi="Times New Roman"/>
          <w:color w:val="000000"/>
        </w:rPr>
        <w:fldChar w:fldCharType="separate"/>
      </w:r>
      <w:r w:rsidRPr="00DB4381">
        <w:rPr>
          <w:rFonts w:ascii="Times New Roman" w:hAnsi="Times New Roman"/>
          <w:noProof/>
          <w:color w:val="000000"/>
        </w:rPr>
        <w:t>1</w:t>
      </w:r>
      <w:r w:rsidRPr="00DB4381">
        <w:rPr>
          <w:rFonts w:ascii="Times New Roman" w:hAnsi="Times New Roman"/>
          <w:color w:val="000000"/>
        </w:rPr>
        <w:fldChar w:fldCharType="end"/>
      </w:r>
      <w:r w:rsidRPr="00DB4381">
        <w:rPr>
          <w:rFonts w:ascii="Times New Roman" w:hAnsi="Times New Roman"/>
          <w:color w:val="000000"/>
        </w:rPr>
        <w:t>. Схема базы данных</w:t>
      </w:r>
    </w:p>
    <w:tbl>
      <w:tblPr>
        <w:tblW w:w="97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10"/>
      </w:tblGrid>
      <w:tr w:rsidR="00C46287" w:rsidRPr="006D020D" w:rsidTr="00A3178C">
        <w:trPr>
          <w:trHeight w:val="530"/>
        </w:trPr>
        <w:tc>
          <w:tcPr>
            <w:tcW w:w="9710" w:type="dxa"/>
          </w:tcPr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 SQL DIALECT 3;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 NAMES WIN1251;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 CLIENTLIB 'C:\Program Files (x86)\Firebird\Firebird_3_0\fbclient.dll';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DATABASE 'C:\7semestr\database\MYONE.FDB'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USER 'SYSDBA' PASSWORD 'masterkey'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PAGE_SIZE 16384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DEFAULT CHARACTER SET WIN1251 COLLATION WIN1251;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ACCIDENT_PARTICIPANT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DTP_CODE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OWNERS_CODE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VEHICLE_CODE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PROTOCOL_CODE  INTEGER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FINES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FINE_CODE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DTP_CODE 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OWNERS_CODE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ARCTICLE 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PERSONAL_NUMBER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PAID             BOOLEAN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FINES_IDENTIFICATION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ARTICLE    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TYPE_OF_VIOLATION  VARCHAR(256)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PENALTY_RATE       INTEGER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IDENTIFICATION_OF_ROAD_ACCIDENT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DTP_CODE       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"DATE"                 DATE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"TIME"                 TIME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SHORT_DESCRIPTION      VARCHAR(10)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PERFECT_PLACE          VARCHAR(10)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TYPE_OF_ACCIDENT_CODE  INTEGER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MARK_VECHICLES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THE_CODE_MARKS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MARK            VARCHAR(30)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OWNERS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SURNAME          VARCHAR(30)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NAME             VARCHAR(30)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MIDDLE_NAME      VARCHAR(35)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PASSPORT_NUMBER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ADDRESS          VARCHAR(256)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PHONE    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OWNERS_CODE      INTEGER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PROTOCOL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PROTOCOL_CODE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FINE_CODE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VIOLATIONS     VARCHAR(256)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OWNERS_CODE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CODE_ACCIDENT  INTEGER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TRANSPORTATION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VEHICLE_CODE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GOVERNMENT_NUMBER  VARCHAR(8)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OWNERS_CODE      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THE_CODE_MARKS     INTEGER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 TABLE TYPES_OF_ACCIDENT (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TYPE_OF_ACCIDENT_CODE  INTEGER NOT NULL,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DESCRIPTION            VARCHAR(256) NOT NULL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IDENTIFICATION_OF_ROAD_ACCIDENT ADD CONSTRAINT UNQ1_IDENTIFICATION_OF_ROAD_ACC UNIQUE (TYPE_OF_ACCIDENT_CODE);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FINES ADD CONSTRAINT PK_FINES PRIMARY KEY (FINE_CODE);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FINES_IDENTIFICATION ADD CONSTRAINT PK_FINES_IDENTIFICATION PRIMARY KEY (ARTICLE);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IDENTIFICATION_OF_ROAD_ACCIDENT ADD CONSTRAINT PK_IDENTIFICATION_OF_ROAD_ACCID PRIMARY KEY (DTP_CODE);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MARK_VECHICLES ADD CONSTRAINT PK_MARK_VECHICLES PRIMARY KEY (THE_CODE_MARKS);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OWNERS ADD CONSTRAINT PK_OWNERS PRIMARY KEY (OWNERS_CODE);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PROTOCOL ADD CONSTRAINT PK_PROTOCOL PRIMARY KEY (PROTOCOL_CODE);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TRANSPORTATION ADD CONSTRAINT PK_TRANSPORTATION PRIMARY KEY (VEHICLE_CODE);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TYPES_OF_ACCIDENT ADD CONSTRAINT PK_TYPES_OF_ACCIDENT PRIMARY KEY (TYPE_OF_ACCIDENT_CODE);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ACCIDENT_PARTICIPANT ADD CONSTRAINT FK_ACCIDENT_PARTICIPANT_1 FOREIGN KEY (VEHICLE_CODE) REFERENCES TRANSPORTATION (VEHICLE_CODE);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ACCIDENT_PARTICIPANT ADD CONSTRAINT FK_ACCIDENT_PARTICIPANT_2 FOREIGN KEY (OWNERS_CODE) REFERENCES OWNERS (OWNERS_CODE);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ACCIDENT_PARTICIPANT ADD CONSTRAINT FK_ACCIDENT_PARTICIPANT_3 FOREIGN KEY (DTP_CODE) REFERENCES IDENTIFICATION_OF_ROAD_ACCIDENT (DTP_CODE);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ACCIDENT_PARTICIPANT ADD CONSTRAINT FK_ACCIDENT_PARTICIPANT_4 FOREIGN KEY (PROTOCOL_CODE) REFERENCES PROTOCOL (PROTOCOL_CODE);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FINES ADD CONSTRAINT FK_FINES_1 FOREIGN KEY (ARCTICLE) REFERENCES FINES_IDENTIFICATION (ARTICLE);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FINES ADD CONSTRAINT FK_FINES_2 FOREIGN KEY (OWNERS_CODE) REFERENCES OWNERS (OWNERS_CODE);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IDENTIFICATION_OF_ROAD_ACCIDENT ADD CONSTRAINT FK_IDENTIFICATION_OF_ROAD_ACCID FOREIGN KEY (TYPE_OF_ACCIDENT_CODE) REFERENCES TYPES_OF_ACCIDENT (TYPE_OF_ACCIDENT_CODE);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PROTOCOL ADD CONSTRAINT FK_PROTOCOL_1 FOREIGN KEY (FINE_CODE) REFERENCES FINES (FINE_CODE);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TRANSPORTATION ADD CONSTRAINT FK_TRANSPORTATION_1 FOREIGN KEY (THE_CODE_MARKS) REFERENCES MARK_VECHICLES (THE_CODE_MARKS);</w:t>
            </w:r>
          </w:p>
          <w:p w:rsidR="00C46287" w:rsidRPr="00AB6E98" w:rsidRDefault="00C46287" w:rsidP="00C62701">
            <w:pPr>
              <w:tabs>
                <w:tab w:val="left" w:pos="1549"/>
              </w:tabs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B6E9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ALTER TABLE TRANSPORTATION ADD CONSTRAINT FK_TRANSPORTATION_2 FOREIGN KEY (OWNERS_CODE) REFERENCES OWNERS (OWNERS_CODE);</w:t>
            </w:r>
          </w:p>
        </w:tc>
      </w:tr>
    </w:tbl>
    <w:p w:rsidR="00C46287" w:rsidRPr="00AB6E98" w:rsidRDefault="00C46287" w:rsidP="00A3178C">
      <w:pPr>
        <w:rPr>
          <w:rFonts w:ascii="Times New Roman" w:hAnsi="Times New Roman"/>
          <w:sz w:val="28"/>
          <w:szCs w:val="24"/>
          <w:lang w:val="en-US"/>
        </w:rPr>
      </w:pPr>
      <w:r w:rsidRPr="00C6270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46287" w:rsidRDefault="00C46287" w:rsidP="00A3178C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433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pict>
          <v:shape id="_x0000_i1026" type="#_x0000_t75" style="width:479.25pt;height:248.25pt">
            <v:imagedata r:id="rId10" o:title=""/>
          </v:shape>
        </w:pict>
      </w:r>
    </w:p>
    <w:p w:rsidR="00C46287" w:rsidRPr="00A3178C" w:rsidRDefault="00C46287" w:rsidP="00A3178C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ER</w:t>
      </w:r>
      <w:r w:rsidRPr="00A3178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диаграмма.</w:t>
      </w:r>
      <w:r w:rsidRPr="00A3178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46287" w:rsidRPr="00A3178C" w:rsidRDefault="00C46287" w:rsidP="00A3178C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46287" w:rsidRDefault="00C46287" w:rsidP="00A3178C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Изменим таблицу в соответствии с индивидуальным заданием.</w:t>
      </w:r>
    </w:p>
    <w:p w:rsidR="00C46287" w:rsidRPr="00F109BC" w:rsidRDefault="00C46287" w:rsidP="00A3178C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46287" w:rsidRPr="006C2552" w:rsidRDefault="00C46287" w:rsidP="00A3178C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E4334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pict>
          <v:shape id="_x0000_i1027" type="#_x0000_t75" style="width:481.5pt;height:244.5pt">
            <v:imagedata r:id="rId11" o:title=""/>
          </v:shape>
        </w:pict>
      </w:r>
    </w:p>
    <w:p w:rsidR="00C46287" w:rsidRDefault="00C46287" w:rsidP="00833EFF">
      <w:pPr>
        <w:rPr>
          <w:rFonts w:ascii="Courier New" w:hAnsi="Courier New" w:cs="Courier New"/>
          <w:sz w:val="20"/>
          <w:szCs w:val="20"/>
        </w:rPr>
      </w:pPr>
    </w:p>
    <w:p w:rsidR="00C46287" w:rsidRDefault="00C46287" w:rsidP="00833EFF">
      <w:pPr>
        <w:rPr>
          <w:rFonts w:ascii="Courier New" w:hAnsi="Courier New" w:cs="Courier New"/>
          <w:sz w:val="20"/>
          <w:szCs w:val="20"/>
        </w:rPr>
      </w:pPr>
    </w:p>
    <w:p w:rsidR="00C46287" w:rsidRDefault="00C46287" w:rsidP="00833EFF">
      <w:pPr>
        <w:rPr>
          <w:rFonts w:ascii="Courier New" w:hAnsi="Courier New" w:cs="Courier New"/>
          <w:sz w:val="20"/>
          <w:szCs w:val="20"/>
        </w:rPr>
      </w:pPr>
    </w:p>
    <w:p w:rsidR="00C46287" w:rsidRDefault="00C46287" w:rsidP="00833EFF">
      <w:pPr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4"/>
      </w:tblGrid>
      <w:tr w:rsidR="00C46287" w:rsidRPr="006D020D" w:rsidTr="00812C3C">
        <w:tc>
          <w:tcPr>
            <w:tcW w:w="9854" w:type="dxa"/>
          </w:tcPr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INSURANCE_PAYMENTS (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DTP_CODE             INTEGER NOT NULL,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CREDITOR_CODE        INTEGER NOT NULL,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PAYER_CODE           INTEGER NOT NULL,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"SUM"                INTEGER NOT NULL,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TRANSACTION_STATUS   VARCHAR(30) NOT NULL,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DATE_OF_TRANSACTION  DATE NOT NULL,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PAYER_CODE           INTEGER NOT NULL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INSURANCE_PAYMENTS ADD CONSTRAINT FK_INSURANCE_PAYMENTS_1 FOREIGN KEY (CREDITOR_CODE) REFERENCES OWNERS (OWNERS_CODE);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INSURANCE_PAYMENTS ADD CONSTRAINT FK_INSURANCE_PAYMENTS_2 FOREIGN KEY (PAYER_CODE) REFERENCES OWNERS (OWNERS_CODE);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INSURANCE_PAYMENTS ADD CONSTRAINT FK_INSURANCE_PAYMENTS_3 FOREIGN KEY (DTP_CODE) REFERENCES IDENTIFICATION_OF_ROAD_ACCIDENT (DTP_CODE);</w:t>
            </w:r>
          </w:p>
          <w:p w:rsidR="00C46287" w:rsidRPr="00812C3C" w:rsidRDefault="00C46287" w:rsidP="000910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6287" w:rsidRPr="00812C3C" w:rsidRDefault="00C46287" w:rsidP="00812C3C">
            <w:pPr>
              <w:tabs>
                <w:tab w:val="left" w:pos="1549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2C3C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MARK_VECHICLES ADD MARK VARCHAR(30) NOT NULL;</w:t>
            </w:r>
          </w:p>
        </w:tc>
      </w:tr>
    </w:tbl>
    <w:p w:rsidR="00C46287" w:rsidRPr="00091082" w:rsidRDefault="00C46287" w:rsidP="00833EFF">
      <w:pPr>
        <w:rPr>
          <w:rFonts w:ascii="Courier New" w:hAnsi="Courier New" w:cs="Courier New"/>
          <w:sz w:val="20"/>
          <w:szCs w:val="20"/>
          <w:lang w:val="en-US"/>
        </w:rPr>
      </w:pPr>
    </w:p>
    <w:p w:rsidR="00C46287" w:rsidRDefault="00C46287" w:rsidP="00833EFF">
      <w:pPr>
        <w:tabs>
          <w:tab w:val="left" w:pos="1549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46287" w:rsidRPr="00833EFF" w:rsidRDefault="00C46287" w:rsidP="00833EFF">
      <w:pPr>
        <w:tabs>
          <w:tab w:val="left" w:pos="1549"/>
        </w:tabs>
        <w:rPr>
          <w:rFonts w:ascii="Courier New" w:hAnsi="Courier New" w:cs="Courier New"/>
          <w:b/>
          <w:sz w:val="20"/>
          <w:szCs w:val="20"/>
        </w:rPr>
      </w:pPr>
      <w:r w:rsidRPr="00833EFF">
        <w:rPr>
          <w:rFonts w:ascii="Courier New" w:hAnsi="Courier New" w:cs="Courier New"/>
          <w:b/>
          <w:sz w:val="20"/>
          <w:szCs w:val="20"/>
          <w:lang w:val="en-US"/>
        </w:rPr>
        <w:t>ER-</w:t>
      </w:r>
      <w:r w:rsidRPr="00833EFF">
        <w:rPr>
          <w:rFonts w:ascii="Courier New" w:hAnsi="Courier New" w:cs="Courier New"/>
          <w:b/>
          <w:sz w:val="20"/>
          <w:szCs w:val="20"/>
        </w:rPr>
        <w:t>диаграмма:</w:t>
      </w:r>
    </w:p>
    <w:p w:rsidR="00C46287" w:rsidRPr="006C2552" w:rsidRDefault="00C46287" w:rsidP="00833EFF">
      <w:pPr>
        <w:tabs>
          <w:tab w:val="left" w:pos="1549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E43341">
        <w:rPr>
          <w:rFonts w:ascii="Times New Roman" w:hAnsi="Times New Roman"/>
          <w:color w:val="000000"/>
          <w:sz w:val="24"/>
          <w:szCs w:val="24"/>
          <w:lang w:val="en-US"/>
        </w:rPr>
        <w:pict>
          <v:shape id="_x0000_i1028" type="#_x0000_t75" style="width:474.75pt;height:224.25pt">
            <v:imagedata r:id="rId12" o:title=""/>
          </v:shape>
        </w:pict>
      </w:r>
    </w:p>
    <w:sectPr w:rsidR="00C46287" w:rsidRPr="006C2552" w:rsidSect="009047A3">
      <w:footerReference w:type="default" r:id="rId13"/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287" w:rsidRDefault="00C46287" w:rsidP="0061644B">
      <w:pPr>
        <w:spacing w:after="0" w:line="240" w:lineRule="auto"/>
      </w:pPr>
      <w:r>
        <w:separator/>
      </w:r>
    </w:p>
  </w:endnote>
  <w:endnote w:type="continuationSeparator" w:id="0">
    <w:p w:rsidR="00C46287" w:rsidRDefault="00C46287" w:rsidP="006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87" w:rsidRDefault="00C46287">
    <w:pPr>
      <w:pStyle w:val="Footer"/>
      <w:jc w:val="center"/>
    </w:pPr>
    <w:fldSimple w:instr="PAGE   \* MERGEFORMAT">
      <w:r>
        <w:rPr>
          <w:noProof/>
        </w:rPr>
        <w:t>7</w:t>
      </w:r>
    </w:fldSimple>
  </w:p>
  <w:p w:rsidR="00C46287" w:rsidRDefault="00C462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287" w:rsidRDefault="00C46287" w:rsidP="0061644B">
      <w:pPr>
        <w:spacing w:after="0" w:line="240" w:lineRule="auto"/>
      </w:pPr>
      <w:r>
        <w:separator/>
      </w:r>
    </w:p>
  </w:footnote>
  <w:footnote w:type="continuationSeparator" w:id="0">
    <w:p w:rsidR="00C46287" w:rsidRDefault="00C46287" w:rsidP="0061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>
    <w:nsid w:val="014602C9"/>
    <w:multiLevelType w:val="hybridMultilevel"/>
    <w:tmpl w:val="9BB4BD58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D76EF5"/>
    <w:multiLevelType w:val="hybridMultilevel"/>
    <w:tmpl w:val="D99CF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645DCF"/>
    <w:multiLevelType w:val="hybridMultilevel"/>
    <w:tmpl w:val="C374F136"/>
    <w:lvl w:ilvl="0" w:tplc="FFFFFFFF">
      <w:start w:val="1"/>
      <w:numFmt w:val="decimal"/>
      <w:pStyle w:val="a"/>
      <w:lvlText w:val="%1."/>
      <w:lvlJc w:val="left"/>
      <w:pPr>
        <w:tabs>
          <w:tab w:val="num" w:pos="1077"/>
        </w:tabs>
        <w:ind w:left="1080" w:hanging="360"/>
      </w:pPr>
      <w:rPr>
        <w:rFonts w:cs="Times New Roman" w:hint="default"/>
        <w:b w:val="0"/>
        <w:i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123F300C"/>
    <w:multiLevelType w:val="multilevel"/>
    <w:tmpl w:val="0B46BA9C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6">
    <w:nsid w:val="130F61FF"/>
    <w:multiLevelType w:val="multilevel"/>
    <w:tmpl w:val="89A4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46D4E25"/>
    <w:multiLevelType w:val="hybridMultilevel"/>
    <w:tmpl w:val="77E4FECE"/>
    <w:lvl w:ilvl="0" w:tplc="F648D0EC">
      <w:start w:val="1"/>
      <w:numFmt w:val="upperLetter"/>
      <w:lvlText w:val="(%1)"/>
      <w:lvlJc w:val="left"/>
      <w:pPr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912381"/>
    <w:multiLevelType w:val="hybridMultilevel"/>
    <w:tmpl w:val="A112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54E0C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BB64CF7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450A37"/>
    <w:multiLevelType w:val="hybridMultilevel"/>
    <w:tmpl w:val="4528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77DED"/>
    <w:multiLevelType w:val="hybridMultilevel"/>
    <w:tmpl w:val="7736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821AB"/>
    <w:multiLevelType w:val="hybridMultilevel"/>
    <w:tmpl w:val="93580D3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6ED125D"/>
    <w:multiLevelType w:val="hybridMultilevel"/>
    <w:tmpl w:val="49E8C1FE"/>
    <w:lvl w:ilvl="0" w:tplc="041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7435E1B"/>
    <w:multiLevelType w:val="hybridMultilevel"/>
    <w:tmpl w:val="15FC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201936"/>
    <w:multiLevelType w:val="multilevel"/>
    <w:tmpl w:val="C412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85C0F40"/>
    <w:multiLevelType w:val="hybridMultilevel"/>
    <w:tmpl w:val="60121FC2"/>
    <w:lvl w:ilvl="0" w:tplc="D736CE1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86A37AF"/>
    <w:multiLevelType w:val="multilevel"/>
    <w:tmpl w:val="FA4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8B85E84"/>
    <w:multiLevelType w:val="hybridMultilevel"/>
    <w:tmpl w:val="16ECB580"/>
    <w:lvl w:ilvl="0" w:tplc="70723F7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C7A74BB"/>
    <w:multiLevelType w:val="multilevel"/>
    <w:tmpl w:val="B80AF54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2ECE4D08"/>
    <w:multiLevelType w:val="hybridMultilevel"/>
    <w:tmpl w:val="99EC75FA"/>
    <w:lvl w:ilvl="0" w:tplc="1158AE34">
      <w:start w:val="1"/>
      <w:numFmt w:val="upperLetter"/>
      <w:lvlText w:val="(%1)"/>
      <w:lvlJc w:val="left"/>
      <w:pPr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28433DA"/>
    <w:multiLevelType w:val="hybridMultilevel"/>
    <w:tmpl w:val="E89E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C66365"/>
    <w:multiLevelType w:val="hybridMultilevel"/>
    <w:tmpl w:val="0C4617B4"/>
    <w:lvl w:ilvl="0" w:tplc="0762A8D2">
      <w:start w:val="1"/>
      <w:numFmt w:val="upperLetter"/>
      <w:lvlText w:val="(%1)"/>
      <w:lvlJc w:val="left"/>
      <w:pPr>
        <w:ind w:left="114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abstractNum w:abstractNumId="24">
    <w:nsid w:val="33D0613B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5E666FB"/>
    <w:multiLevelType w:val="hybridMultilevel"/>
    <w:tmpl w:val="08D89F0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8776773"/>
    <w:multiLevelType w:val="hybridMultilevel"/>
    <w:tmpl w:val="F064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A12073"/>
    <w:multiLevelType w:val="hybridMultilevel"/>
    <w:tmpl w:val="3D60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CA96C3A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46654D49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A5014BD"/>
    <w:multiLevelType w:val="multilevel"/>
    <w:tmpl w:val="BC4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EF84AD0"/>
    <w:multiLevelType w:val="hybridMultilevel"/>
    <w:tmpl w:val="9104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F8C0344"/>
    <w:multiLevelType w:val="hybridMultilevel"/>
    <w:tmpl w:val="FD76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D6B10"/>
    <w:multiLevelType w:val="hybridMultilevel"/>
    <w:tmpl w:val="1C3EE486"/>
    <w:lvl w:ilvl="0" w:tplc="17686174">
      <w:start w:val="1"/>
      <w:numFmt w:val="upperLetter"/>
      <w:lvlText w:val="(%1)"/>
      <w:lvlJc w:val="left"/>
      <w:pPr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40B6073"/>
    <w:multiLevelType w:val="hybridMultilevel"/>
    <w:tmpl w:val="7A72DD3A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46B5B5F"/>
    <w:multiLevelType w:val="hybridMultilevel"/>
    <w:tmpl w:val="61EC04C0"/>
    <w:lvl w:ilvl="0" w:tplc="9DBCCBC0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AD67CCA"/>
    <w:multiLevelType w:val="hybridMultilevel"/>
    <w:tmpl w:val="4CCC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3E176B8"/>
    <w:multiLevelType w:val="multilevel"/>
    <w:tmpl w:val="8892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67016A14"/>
    <w:multiLevelType w:val="multilevel"/>
    <w:tmpl w:val="869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83367"/>
    <w:multiLevelType w:val="hybridMultilevel"/>
    <w:tmpl w:val="4C8A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440729"/>
    <w:multiLevelType w:val="hybridMultilevel"/>
    <w:tmpl w:val="D9623A88"/>
    <w:lvl w:ilvl="0" w:tplc="910010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220377"/>
    <w:multiLevelType w:val="multilevel"/>
    <w:tmpl w:val="502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7C744F29"/>
    <w:multiLevelType w:val="multilevel"/>
    <w:tmpl w:val="15B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7D7E2A05"/>
    <w:multiLevelType w:val="hybridMultilevel"/>
    <w:tmpl w:val="945C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A2645"/>
    <w:multiLevelType w:val="hybridMultilevel"/>
    <w:tmpl w:val="CF34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9"/>
  </w:num>
  <w:num w:numId="4">
    <w:abstractNumId w:val="0"/>
  </w:num>
  <w:num w:numId="5">
    <w:abstractNumId w:val="1"/>
  </w:num>
  <w:num w:numId="6">
    <w:abstractNumId w:val="20"/>
  </w:num>
  <w:num w:numId="7">
    <w:abstractNumId w:val="3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7"/>
  </w:num>
  <w:num w:numId="11">
    <w:abstractNumId w:val="4"/>
    <w:lvlOverride w:ilvl="0">
      <w:startOverride w:val="1"/>
    </w:lvlOverride>
  </w:num>
  <w:num w:numId="12">
    <w:abstractNumId w:val="34"/>
  </w:num>
  <w:num w:numId="13">
    <w:abstractNumId w:val="14"/>
  </w:num>
  <w:num w:numId="14">
    <w:abstractNumId w:val="2"/>
  </w:num>
  <w:num w:numId="15">
    <w:abstractNumId w:val="5"/>
  </w:num>
  <w:num w:numId="16">
    <w:abstractNumId w:val="40"/>
  </w:num>
  <w:num w:numId="17">
    <w:abstractNumId w:val="25"/>
  </w:num>
  <w:num w:numId="18">
    <w:abstractNumId w:val="13"/>
  </w:num>
  <w:num w:numId="19">
    <w:abstractNumId w:val="31"/>
  </w:num>
  <w:num w:numId="20">
    <w:abstractNumId w:val="21"/>
  </w:num>
  <w:num w:numId="21">
    <w:abstractNumId w:val="33"/>
  </w:num>
  <w:num w:numId="22">
    <w:abstractNumId w:val="7"/>
  </w:num>
  <w:num w:numId="23">
    <w:abstractNumId w:val="23"/>
  </w:num>
  <w:num w:numId="24">
    <w:abstractNumId w:val="24"/>
  </w:num>
  <w:num w:numId="25">
    <w:abstractNumId w:val="29"/>
  </w:num>
  <w:num w:numId="26">
    <w:abstractNumId w:val="36"/>
  </w:num>
  <w:num w:numId="27">
    <w:abstractNumId w:val="44"/>
  </w:num>
  <w:num w:numId="28">
    <w:abstractNumId w:val="18"/>
  </w:num>
  <w:num w:numId="29">
    <w:abstractNumId w:val="30"/>
  </w:num>
  <w:num w:numId="30">
    <w:abstractNumId w:val="38"/>
  </w:num>
  <w:num w:numId="31">
    <w:abstractNumId w:val="3"/>
  </w:num>
  <w:num w:numId="32">
    <w:abstractNumId w:val="28"/>
  </w:num>
  <w:num w:numId="33">
    <w:abstractNumId w:val="9"/>
  </w:num>
  <w:num w:numId="34">
    <w:abstractNumId w:val="10"/>
  </w:num>
  <w:num w:numId="35">
    <w:abstractNumId w:val="37"/>
  </w:num>
  <w:num w:numId="36">
    <w:abstractNumId w:val="16"/>
  </w:num>
  <w:num w:numId="37">
    <w:abstractNumId w:val="39"/>
  </w:num>
  <w:num w:numId="38">
    <w:abstractNumId w:val="12"/>
  </w:num>
  <w:num w:numId="39">
    <w:abstractNumId w:val="8"/>
  </w:num>
  <w:num w:numId="40">
    <w:abstractNumId w:val="43"/>
  </w:num>
  <w:num w:numId="41">
    <w:abstractNumId w:val="6"/>
  </w:num>
  <w:num w:numId="42">
    <w:abstractNumId w:val="15"/>
  </w:num>
  <w:num w:numId="43">
    <w:abstractNumId w:val="42"/>
  </w:num>
  <w:num w:numId="44">
    <w:abstractNumId w:val="41"/>
  </w:num>
  <w:num w:numId="45">
    <w:abstractNumId w:val="26"/>
  </w:num>
  <w:num w:numId="46">
    <w:abstractNumId w:val="11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9DC"/>
    <w:rsid w:val="000025C0"/>
    <w:rsid w:val="00005938"/>
    <w:rsid w:val="000102A3"/>
    <w:rsid w:val="000104BD"/>
    <w:rsid w:val="000147D5"/>
    <w:rsid w:val="0001745A"/>
    <w:rsid w:val="00021198"/>
    <w:rsid w:val="000221E9"/>
    <w:rsid w:val="000243C6"/>
    <w:rsid w:val="0003365F"/>
    <w:rsid w:val="00035C38"/>
    <w:rsid w:val="00036FA2"/>
    <w:rsid w:val="00041A9F"/>
    <w:rsid w:val="00044887"/>
    <w:rsid w:val="0004632C"/>
    <w:rsid w:val="00046C5F"/>
    <w:rsid w:val="00046E6A"/>
    <w:rsid w:val="000530B6"/>
    <w:rsid w:val="00056854"/>
    <w:rsid w:val="00066C20"/>
    <w:rsid w:val="00070DE1"/>
    <w:rsid w:val="00071081"/>
    <w:rsid w:val="0007108A"/>
    <w:rsid w:val="0007757D"/>
    <w:rsid w:val="00077A34"/>
    <w:rsid w:val="000845E5"/>
    <w:rsid w:val="00084E11"/>
    <w:rsid w:val="000856BF"/>
    <w:rsid w:val="00090BC9"/>
    <w:rsid w:val="00091082"/>
    <w:rsid w:val="00091EA9"/>
    <w:rsid w:val="00092034"/>
    <w:rsid w:val="000A227B"/>
    <w:rsid w:val="000A3E3C"/>
    <w:rsid w:val="000A69EA"/>
    <w:rsid w:val="000A7472"/>
    <w:rsid w:val="000B5CA2"/>
    <w:rsid w:val="000B7A06"/>
    <w:rsid w:val="000B7F70"/>
    <w:rsid w:val="000C0DA1"/>
    <w:rsid w:val="000C11F0"/>
    <w:rsid w:val="000C1A28"/>
    <w:rsid w:val="000C1F8A"/>
    <w:rsid w:val="000C4C5D"/>
    <w:rsid w:val="000D14EA"/>
    <w:rsid w:val="000D1BA4"/>
    <w:rsid w:val="000E094B"/>
    <w:rsid w:val="000E10C0"/>
    <w:rsid w:val="000E4AC0"/>
    <w:rsid w:val="000E54E8"/>
    <w:rsid w:val="000E6C43"/>
    <w:rsid w:val="000E7578"/>
    <w:rsid w:val="000F3E4C"/>
    <w:rsid w:val="000F44F1"/>
    <w:rsid w:val="0010026B"/>
    <w:rsid w:val="0010325A"/>
    <w:rsid w:val="00103730"/>
    <w:rsid w:val="00103B45"/>
    <w:rsid w:val="00103F99"/>
    <w:rsid w:val="001042DC"/>
    <w:rsid w:val="00104CF3"/>
    <w:rsid w:val="00106EFA"/>
    <w:rsid w:val="0011220F"/>
    <w:rsid w:val="001161B7"/>
    <w:rsid w:val="00117313"/>
    <w:rsid w:val="00117B77"/>
    <w:rsid w:val="00124464"/>
    <w:rsid w:val="00125592"/>
    <w:rsid w:val="00132538"/>
    <w:rsid w:val="00142136"/>
    <w:rsid w:val="001434F3"/>
    <w:rsid w:val="001450D8"/>
    <w:rsid w:val="0014527D"/>
    <w:rsid w:val="001477E9"/>
    <w:rsid w:val="00147D42"/>
    <w:rsid w:val="0015041A"/>
    <w:rsid w:val="0015046D"/>
    <w:rsid w:val="00153520"/>
    <w:rsid w:val="001540ED"/>
    <w:rsid w:val="00154E2D"/>
    <w:rsid w:val="00155C90"/>
    <w:rsid w:val="00156B18"/>
    <w:rsid w:val="00156FED"/>
    <w:rsid w:val="0016070D"/>
    <w:rsid w:val="001608DE"/>
    <w:rsid w:val="0016282B"/>
    <w:rsid w:val="00162ADF"/>
    <w:rsid w:val="001635B7"/>
    <w:rsid w:val="00163F84"/>
    <w:rsid w:val="001704CC"/>
    <w:rsid w:val="0017070A"/>
    <w:rsid w:val="00170DFD"/>
    <w:rsid w:val="00185368"/>
    <w:rsid w:val="00186C91"/>
    <w:rsid w:val="00190336"/>
    <w:rsid w:val="00191A34"/>
    <w:rsid w:val="001928AC"/>
    <w:rsid w:val="001965BF"/>
    <w:rsid w:val="001A1E49"/>
    <w:rsid w:val="001A3014"/>
    <w:rsid w:val="001A7542"/>
    <w:rsid w:val="001B0A59"/>
    <w:rsid w:val="001B0DFE"/>
    <w:rsid w:val="001B4489"/>
    <w:rsid w:val="001B65F9"/>
    <w:rsid w:val="001B6F65"/>
    <w:rsid w:val="001C0B54"/>
    <w:rsid w:val="001C2430"/>
    <w:rsid w:val="001D1476"/>
    <w:rsid w:val="001D527F"/>
    <w:rsid w:val="001D5E7F"/>
    <w:rsid w:val="001F14B2"/>
    <w:rsid w:val="001F1EEF"/>
    <w:rsid w:val="001F1FCC"/>
    <w:rsid w:val="001F2DEF"/>
    <w:rsid w:val="001F5C23"/>
    <w:rsid w:val="001F6ADB"/>
    <w:rsid w:val="00202139"/>
    <w:rsid w:val="00202F4A"/>
    <w:rsid w:val="00205664"/>
    <w:rsid w:val="002073A0"/>
    <w:rsid w:val="002109C5"/>
    <w:rsid w:val="00214B81"/>
    <w:rsid w:val="00216562"/>
    <w:rsid w:val="00216756"/>
    <w:rsid w:val="00225D0D"/>
    <w:rsid w:val="0023113A"/>
    <w:rsid w:val="00232267"/>
    <w:rsid w:val="002329EF"/>
    <w:rsid w:val="00235793"/>
    <w:rsid w:val="002401CF"/>
    <w:rsid w:val="00243BA4"/>
    <w:rsid w:val="00243D9D"/>
    <w:rsid w:val="00255FD4"/>
    <w:rsid w:val="002626DC"/>
    <w:rsid w:val="002649FD"/>
    <w:rsid w:val="00267431"/>
    <w:rsid w:val="00271CF4"/>
    <w:rsid w:val="00273C76"/>
    <w:rsid w:val="00277C43"/>
    <w:rsid w:val="0029144D"/>
    <w:rsid w:val="00291D8A"/>
    <w:rsid w:val="002930A5"/>
    <w:rsid w:val="00293978"/>
    <w:rsid w:val="0029717B"/>
    <w:rsid w:val="002975B8"/>
    <w:rsid w:val="002A2849"/>
    <w:rsid w:val="002A4298"/>
    <w:rsid w:val="002A429F"/>
    <w:rsid w:val="002B06B7"/>
    <w:rsid w:val="002B1E71"/>
    <w:rsid w:val="002B231D"/>
    <w:rsid w:val="002B23EA"/>
    <w:rsid w:val="002B4E68"/>
    <w:rsid w:val="002C0AE9"/>
    <w:rsid w:val="002C2364"/>
    <w:rsid w:val="002C65BD"/>
    <w:rsid w:val="002C750C"/>
    <w:rsid w:val="002D5A57"/>
    <w:rsid w:val="002D61D6"/>
    <w:rsid w:val="002D6CFE"/>
    <w:rsid w:val="002D784F"/>
    <w:rsid w:val="002E11EA"/>
    <w:rsid w:val="002E1254"/>
    <w:rsid w:val="002E3B1A"/>
    <w:rsid w:val="002E3E1E"/>
    <w:rsid w:val="002E49CB"/>
    <w:rsid w:val="002E5C12"/>
    <w:rsid w:val="002E62C3"/>
    <w:rsid w:val="002E64AD"/>
    <w:rsid w:val="002E6AA7"/>
    <w:rsid w:val="002E6C04"/>
    <w:rsid w:val="002E7E83"/>
    <w:rsid w:val="002F15DD"/>
    <w:rsid w:val="002F3E58"/>
    <w:rsid w:val="002F41CF"/>
    <w:rsid w:val="002F5499"/>
    <w:rsid w:val="002F73A1"/>
    <w:rsid w:val="00300068"/>
    <w:rsid w:val="00310C73"/>
    <w:rsid w:val="00313B06"/>
    <w:rsid w:val="00313CAF"/>
    <w:rsid w:val="0032297D"/>
    <w:rsid w:val="00323B49"/>
    <w:rsid w:val="0032638E"/>
    <w:rsid w:val="00326ED0"/>
    <w:rsid w:val="00331B1F"/>
    <w:rsid w:val="00332652"/>
    <w:rsid w:val="00332889"/>
    <w:rsid w:val="003339CA"/>
    <w:rsid w:val="00334079"/>
    <w:rsid w:val="003371E3"/>
    <w:rsid w:val="00340F4D"/>
    <w:rsid w:val="00343E79"/>
    <w:rsid w:val="00347342"/>
    <w:rsid w:val="00347421"/>
    <w:rsid w:val="00352ECD"/>
    <w:rsid w:val="003539C3"/>
    <w:rsid w:val="00355858"/>
    <w:rsid w:val="00360163"/>
    <w:rsid w:val="00360376"/>
    <w:rsid w:val="00362114"/>
    <w:rsid w:val="003632D8"/>
    <w:rsid w:val="00364F57"/>
    <w:rsid w:val="00367FD7"/>
    <w:rsid w:val="00370BFD"/>
    <w:rsid w:val="00371C66"/>
    <w:rsid w:val="00371E96"/>
    <w:rsid w:val="00374C4F"/>
    <w:rsid w:val="00374FC8"/>
    <w:rsid w:val="003778C1"/>
    <w:rsid w:val="003851E8"/>
    <w:rsid w:val="00385EE2"/>
    <w:rsid w:val="003870BD"/>
    <w:rsid w:val="003879C6"/>
    <w:rsid w:val="00387C7A"/>
    <w:rsid w:val="00390466"/>
    <w:rsid w:val="003931B6"/>
    <w:rsid w:val="003936E6"/>
    <w:rsid w:val="00396142"/>
    <w:rsid w:val="003A577E"/>
    <w:rsid w:val="003A6885"/>
    <w:rsid w:val="003B13E2"/>
    <w:rsid w:val="003B2E51"/>
    <w:rsid w:val="003C205A"/>
    <w:rsid w:val="003C242A"/>
    <w:rsid w:val="003C281B"/>
    <w:rsid w:val="003C304D"/>
    <w:rsid w:val="003C550A"/>
    <w:rsid w:val="003C6897"/>
    <w:rsid w:val="003D16BA"/>
    <w:rsid w:val="003D1D67"/>
    <w:rsid w:val="003D2161"/>
    <w:rsid w:val="003D45DC"/>
    <w:rsid w:val="003D4899"/>
    <w:rsid w:val="003D4E9C"/>
    <w:rsid w:val="003E2E37"/>
    <w:rsid w:val="003E3F01"/>
    <w:rsid w:val="003E49A2"/>
    <w:rsid w:val="003E49B7"/>
    <w:rsid w:val="003E5EC4"/>
    <w:rsid w:val="003F22D8"/>
    <w:rsid w:val="003F3C5C"/>
    <w:rsid w:val="003F5F39"/>
    <w:rsid w:val="00401801"/>
    <w:rsid w:val="00401DCD"/>
    <w:rsid w:val="0040296B"/>
    <w:rsid w:val="00403035"/>
    <w:rsid w:val="004040EC"/>
    <w:rsid w:val="00404114"/>
    <w:rsid w:val="00404348"/>
    <w:rsid w:val="00405B7D"/>
    <w:rsid w:val="00411866"/>
    <w:rsid w:val="00423B0D"/>
    <w:rsid w:val="00424AEC"/>
    <w:rsid w:val="00427D1C"/>
    <w:rsid w:val="004340C3"/>
    <w:rsid w:val="00437480"/>
    <w:rsid w:val="00440D83"/>
    <w:rsid w:val="00441844"/>
    <w:rsid w:val="004421D8"/>
    <w:rsid w:val="004432F3"/>
    <w:rsid w:val="00446774"/>
    <w:rsid w:val="00450B45"/>
    <w:rsid w:val="00450B8C"/>
    <w:rsid w:val="00451048"/>
    <w:rsid w:val="00451F05"/>
    <w:rsid w:val="00452155"/>
    <w:rsid w:val="00453441"/>
    <w:rsid w:val="00454268"/>
    <w:rsid w:val="00454886"/>
    <w:rsid w:val="004556EE"/>
    <w:rsid w:val="00455911"/>
    <w:rsid w:val="00456690"/>
    <w:rsid w:val="0046033C"/>
    <w:rsid w:val="00466114"/>
    <w:rsid w:val="00466303"/>
    <w:rsid w:val="00472285"/>
    <w:rsid w:val="00472F1F"/>
    <w:rsid w:val="00475A0D"/>
    <w:rsid w:val="00475D1E"/>
    <w:rsid w:val="004769A1"/>
    <w:rsid w:val="00481D50"/>
    <w:rsid w:val="0048210F"/>
    <w:rsid w:val="00483377"/>
    <w:rsid w:val="00483B6A"/>
    <w:rsid w:val="00485DDB"/>
    <w:rsid w:val="004874D2"/>
    <w:rsid w:val="0048791A"/>
    <w:rsid w:val="00491A92"/>
    <w:rsid w:val="00494976"/>
    <w:rsid w:val="004A3BAE"/>
    <w:rsid w:val="004B0E6E"/>
    <w:rsid w:val="004B1A2F"/>
    <w:rsid w:val="004B7DEB"/>
    <w:rsid w:val="004C439D"/>
    <w:rsid w:val="004C554C"/>
    <w:rsid w:val="004C7796"/>
    <w:rsid w:val="004D2849"/>
    <w:rsid w:val="004D306D"/>
    <w:rsid w:val="004D3ADC"/>
    <w:rsid w:val="004D46A0"/>
    <w:rsid w:val="004E11E3"/>
    <w:rsid w:val="004E138A"/>
    <w:rsid w:val="004E2F10"/>
    <w:rsid w:val="004E34C7"/>
    <w:rsid w:val="004E6C8F"/>
    <w:rsid w:val="004E760A"/>
    <w:rsid w:val="004F0A3C"/>
    <w:rsid w:val="004F327E"/>
    <w:rsid w:val="004F604E"/>
    <w:rsid w:val="004F7368"/>
    <w:rsid w:val="0050333D"/>
    <w:rsid w:val="00505D1D"/>
    <w:rsid w:val="00507151"/>
    <w:rsid w:val="00507AA8"/>
    <w:rsid w:val="0051113D"/>
    <w:rsid w:val="005119C2"/>
    <w:rsid w:val="00512339"/>
    <w:rsid w:val="005133F9"/>
    <w:rsid w:val="00514A60"/>
    <w:rsid w:val="00517A8F"/>
    <w:rsid w:val="00520F53"/>
    <w:rsid w:val="005232E5"/>
    <w:rsid w:val="005250B7"/>
    <w:rsid w:val="00525385"/>
    <w:rsid w:val="00531D27"/>
    <w:rsid w:val="005336A9"/>
    <w:rsid w:val="005345D4"/>
    <w:rsid w:val="005407EE"/>
    <w:rsid w:val="005410DF"/>
    <w:rsid w:val="0054352E"/>
    <w:rsid w:val="00546052"/>
    <w:rsid w:val="005500DB"/>
    <w:rsid w:val="00551088"/>
    <w:rsid w:val="0056082D"/>
    <w:rsid w:val="00564D58"/>
    <w:rsid w:val="00564F97"/>
    <w:rsid w:val="0057207A"/>
    <w:rsid w:val="00573362"/>
    <w:rsid w:val="00573946"/>
    <w:rsid w:val="00574045"/>
    <w:rsid w:val="005752E8"/>
    <w:rsid w:val="00575D20"/>
    <w:rsid w:val="00575EEB"/>
    <w:rsid w:val="00595235"/>
    <w:rsid w:val="005969DC"/>
    <w:rsid w:val="005973E8"/>
    <w:rsid w:val="00597687"/>
    <w:rsid w:val="005A78E3"/>
    <w:rsid w:val="005B0C64"/>
    <w:rsid w:val="005B2AD7"/>
    <w:rsid w:val="005B2E72"/>
    <w:rsid w:val="005B54D0"/>
    <w:rsid w:val="005C0D55"/>
    <w:rsid w:val="005C2816"/>
    <w:rsid w:val="005C2DFC"/>
    <w:rsid w:val="005C6681"/>
    <w:rsid w:val="005D112E"/>
    <w:rsid w:val="005D67B8"/>
    <w:rsid w:val="005D7FE5"/>
    <w:rsid w:val="005E0494"/>
    <w:rsid w:val="005E1AA0"/>
    <w:rsid w:val="005E72CC"/>
    <w:rsid w:val="005E7388"/>
    <w:rsid w:val="005F01B4"/>
    <w:rsid w:val="005F3F1B"/>
    <w:rsid w:val="005F4DF3"/>
    <w:rsid w:val="005F562E"/>
    <w:rsid w:val="00607DCB"/>
    <w:rsid w:val="00610583"/>
    <w:rsid w:val="00612DEF"/>
    <w:rsid w:val="0061441F"/>
    <w:rsid w:val="00615FF7"/>
    <w:rsid w:val="0061644B"/>
    <w:rsid w:val="00620CBD"/>
    <w:rsid w:val="00622789"/>
    <w:rsid w:val="00624C67"/>
    <w:rsid w:val="0062537B"/>
    <w:rsid w:val="00630A3A"/>
    <w:rsid w:val="006336DC"/>
    <w:rsid w:val="006354E4"/>
    <w:rsid w:val="00636332"/>
    <w:rsid w:val="00642E2B"/>
    <w:rsid w:val="0064336B"/>
    <w:rsid w:val="00643D36"/>
    <w:rsid w:val="00645CF4"/>
    <w:rsid w:val="00645E77"/>
    <w:rsid w:val="00654022"/>
    <w:rsid w:val="00665F41"/>
    <w:rsid w:val="00666062"/>
    <w:rsid w:val="0067063E"/>
    <w:rsid w:val="00671B5D"/>
    <w:rsid w:val="006730BF"/>
    <w:rsid w:val="00676A47"/>
    <w:rsid w:val="006779E0"/>
    <w:rsid w:val="00677DF1"/>
    <w:rsid w:val="0068237C"/>
    <w:rsid w:val="00682571"/>
    <w:rsid w:val="00682FBB"/>
    <w:rsid w:val="00684085"/>
    <w:rsid w:val="006851EC"/>
    <w:rsid w:val="006870A9"/>
    <w:rsid w:val="0069096B"/>
    <w:rsid w:val="0069143D"/>
    <w:rsid w:val="00692BCE"/>
    <w:rsid w:val="00693229"/>
    <w:rsid w:val="006A0C21"/>
    <w:rsid w:val="006A1364"/>
    <w:rsid w:val="006A68BC"/>
    <w:rsid w:val="006B0D12"/>
    <w:rsid w:val="006B638E"/>
    <w:rsid w:val="006B6413"/>
    <w:rsid w:val="006C1A61"/>
    <w:rsid w:val="006C2552"/>
    <w:rsid w:val="006C4766"/>
    <w:rsid w:val="006C4B1A"/>
    <w:rsid w:val="006C6A65"/>
    <w:rsid w:val="006D020D"/>
    <w:rsid w:val="006D3DE4"/>
    <w:rsid w:val="006D45A9"/>
    <w:rsid w:val="006D71FB"/>
    <w:rsid w:val="006E0249"/>
    <w:rsid w:val="006E5796"/>
    <w:rsid w:val="006F00E9"/>
    <w:rsid w:val="006F1384"/>
    <w:rsid w:val="006F1429"/>
    <w:rsid w:val="006F2C77"/>
    <w:rsid w:val="006F4090"/>
    <w:rsid w:val="006F44CC"/>
    <w:rsid w:val="006F7FDF"/>
    <w:rsid w:val="00702E7D"/>
    <w:rsid w:val="007036A0"/>
    <w:rsid w:val="00705560"/>
    <w:rsid w:val="00706F25"/>
    <w:rsid w:val="007125E0"/>
    <w:rsid w:val="00713376"/>
    <w:rsid w:val="00730679"/>
    <w:rsid w:val="00732762"/>
    <w:rsid w:val="007360B1"/>
    <w:rsid w:val="0074256B"/>
    <w:rsid w:val="00743991"/>
    <w:rsid w:val="0074501B"/>
    <w:rsid w:val="00745AE1"/>
    <w:rsid w:val="00752DAC"/>
    <w:rsid w:val="007533A2"/>
    <w:rsid w:val="0075474F"/>
    <w:rsid w:val="00760D69"/>
    <w:rsid w:val="00763B32"/>
    <w:rsid w:val="007643EF"/>
    <w:rsid w:val="00764CCE"/>
    <w:rsid w:val="0076726C"/>
    <w:rsid w:val="00774ACA"/>
    <w:rsid w:val="00780B79"/>
    <w:rsid w:val="00781459"/>
    <w:rsid w:val="00782C70"/>
    <w:rsid w:val="00782FFF"/>
    <w:rsid w:val="00785B4A"/>
    <w:rsid w:val="00787866"/>
    <w:rsid w:val="007A2494"/>
    <w:rsid w:val="007A3398"/>
    <w:rsid w:val="007A450B"/>
    <w:rsid w:val="007A6EFF"/>
    <w:rsid w:val="007B0431"/>
    <w:rsid w:val="007B105B"/>
    <w:rsid w:val="007B2552"/>
    <w:rsid w:val="007B5920"/>
    <w:rsid w:val="007B6270"/>
    <w:rsid w:val="007B6423"/>
    <w:rsid w:val="007B7C6B"/>
    <w:rsid w:val="007B7F04"/>
    <w:rsid w:val="007C1822"/>
    <w:rsid w:val="007C252A"/>
    <w:rsid w:val="007C490E"/>
    <w:rsid w:val="007D7C86"/>
    <w:rsid w:val="007E388B"/>
    <w:rsid w:val="007E5082"/>
    <w:rsid w:val="007E5C02"/>
    <w:rsid w:val="007E768B"/>
    <w:rsid w:val="007F0534"/>
    <w:rsid w:val="007F0E46"/>
    <w:rsid w:val="007F48C8"/>
    <w:rsid w:val="007F6051"/>
    <w:rsid w:val="008024D9"/>
    <w:rsid w:val="00802C7F"/>
    <w:rsid w:val="00805BD4"/>
    <w:rsid w:val="00807A3B"/>
    <w:rsid w:val="008107AF"/>
    <w:rsid w:val="00812C3C"/>
    <w:rsid w:val="00813507"/>
    <w:rsid w:val="00814A7E"/>
    <w:rsid w:val="00816023"/>
    <w:rsid w:val="0081775E"/>
    <w:rsid w:val="00823C7D"/>
    <w:rsid w:val="0082427B"/>
    <w:rsid w:val="0083080C"/>
    <w:rsid w:val="00830F47"/>
    <w:rsid w:val="00831DF3"/>
    <w:rsid w:val="00833EFF"/>
    <w:rsid w:val="0083535B"/>
    <w:rsid w:val="008374F4"/>
    <w:rsid w:val="00842622"/>
    <w:rsid w:val="00844A61"/>
    <w:rsid w:val="008457C2"/>
    <w:rsid w:val="00846675"/>
    <w:rsid w:val="008509FC"/>
    <w:rsid w:val="00851DB7"/>
    <w:rsid w:val="00854B9E"/>
    <w:rsid w:val="00857D75"/>
    <w:rsid w:val="00861885"/>
    <w:rsid w:val="008646FE"/>
    <w:rsid w:val="00865755"/>
    <w:rsid w:val="00872B2A"/>
    <w:rsid w:val="00874650"/>
    <w:rsid w:val="008751CE"/>
    <w:rsid w:val="008762A3"/>
    <w:rsid w:val="00877B85"/>
    <w:rsid w:val="0088238B"/>
    <w:rsid w:val="008832C0"/>
    <w:rsid w:val="00887AD2"/>
    <w:rsid w:val="00887CAF"/>
    <w:rsid w:val="00891207"/>
    <w:rsid w:val="00891E03"/>
    <w:rsid w:val="00895896"/>
    <w:rsid w:val="008A22AA"/>
    <w:rsid w:val="008A3AFD"/>
    <w:rsid w:val="008A548D"/>
    <w:rsid w:val="008A6656"/>
    <w:rsid w:val="008A798D"/>
    <w:rsid w:val="008B3161"/>
    <w:rsid w:val="008B5920"/>
    <w:rsid w:val="008C04F3"/>
    <w:rsid w:val="008D0956"/>
    <w:rsid w:val="008D1CC6"/>
    <w:rsid w:val="008D2169"/>
    <w:rsid w:val="008D2482"/>
    <w:rsid w:val="008D329D"/>
    <w:rsid w:val="008D39E4"/>
    <w:rsid w:val="008D6522"/>
    <w:rsid w:val="008D67FB"/>
    <w:rsid w:val="008D7FE4"/>
    <w:rsid w:val="008E2F4B"/>
    <w:rsid w:val="008E5342"/>
    <w:rsid w:val="008E60E3"/>
    <w:rsid w:val="008F34D1"/>
    <w:rsid w:val="008F62D4"/>
    <w:rsid w:val="008F7851"/>
    <w:rsid w:val="00901A48"/>
    <w:rsid w:val="00903170"/>
    <w:rsid w:val="009047A3"/>
    <w:rsid w:val="009050BF"/>
    <w:rsid w:val="00906E84"/>
    <w:rsid w:val="00907218"/>
    <w:rsid w:val="00914591"/>
    <w:rsid w:val="009158BE"/>
    <w:rsid w:val="00920B1C"/>
    <w:rsid w:val="00920CFA"/>
    <w:rsid w:val="009221C6"/>
    <w:rsid w:val="00923E42"/>
    <w:rsid w:val="00925F18"/>
    <w:rsid w:val="00931FAC"/>
    <w:rsid w:val="00941F5F"/>
    <w:rsid w:val="00945451"/>
    <w:rsid w:val="00945E6D"/>
    <w:rsid w:val="00946DD8"/>
    <w:rsid w:val="009477EA"/>
    <w:rsid w:val="00950D08"/>
    <w:rsid w:val="0095277E"/>
    <w:rsid w:val="009534DF"/>
    <w:rsid w:val="009576B9"/>
    <w:rsid w:val="00957F4F"/>
    <w:rsid w:val="00961ECF"/>
    <w:rsid w:val="00962A2E"/>
    <w:rsid w:val="00965B16"/>
    <w:rsid w:val="009674C1"/>
    <w:rsid w:val="009728F9"/>
    <w:rsid w:val="00974EAC"/>
    <w:rsid w:val="00977FD0"/>
    <w:rsid w:val="0098158D"/>
    <w:rsid w:val="00983EBA"/>
    <w:rsid w:val="0098572B"/>
    <w:rsid w:val="00987782"/>
    <w:rsid w:val="0099050E"/>
    <w:rsid w:val="00993A27"/>
    <w:rsid w:val="00996047"/>
    <w:rsid w:val="00996660"/>
    <w:rsid w:val="009A18AA"/>
    <w:rsid w:val="009A1BB6"/>
    <w:rsid w:val="009A4432"/>
    <w:rsid w:val="009B4038"/>
    <w:rsid w:val="009B463C"/>
    <w:rsid w:val="009B6DEB"/>
    <w:rsid w:val="009B7D97"/>
    <w:rsid w:val="009C05C0"/>
    <w:rsid w:val="009C5589"/>
    <w:rsid w:val="009C6D05"/>
    <w:rsid w:val="009D0042"/>
    <w:rsid w:val="009D0D44"/>
    <w:rsid w:val="009D24A6"/>
    <w:rsid w:val="009D5A0E"/>
    <w:rsid w:val="009E4D65"/>
    <w:rsid w:val="009F0D73"/>
    <w:rsid w:val="009F24CE"/>
    <w:rsid w:val="009F7803"/>
    <w:rsid w:val="00A01198"/>
    <w:rsid w:val="00A029F5"/>
    <w:rsid w:val="00A1212B"/>
    <w:rsid w:val="00A137E5"/>
    <w:rsid w:val="00A13A55"/>
    <w:rsid w:val="00A14CB1"/>
    <w:rsid w:val="00A1527F"/>
    <w:rsid w:val="00A2077E"/>
    <w:rsid w:val="00A25575"/>
    <w:rsid w:val="00A276CA"/>
    <w:rsid w:val="00A276EE"/>
    <w:rsid w:val="00A31275"/>
    <w:rsid w:val="00A3178C"/>
    <w:rsid w:val="00A33190"/>
    <w:rsid w:val="00A366DD"/>
    <w:rsid w:val="00A42705"/>
    <w:rsid w:val="00A45339"/>
    <w:rsid w:val="00A469FC"/>
    <w:rsid w:val="00A4784E"/>
    <w:rsid w:val="00A50F26"/>
    <w:rsid w:val="00A510E2"/>
    <w:rsid w:val="00A52D75"/>
    <w:rsid w:val="00A60711"/>
    <w:rsid w:val="00A6246C"/>
    <w:rsid w:val="00A64B03"/>
    <w:rsid w:val="00A65671"/>
    <w:rsid w:val="00A72C2D"/>
    <w:rsid w:val="00A73418"/>
    <w:rsid w:val="00A74E6E"/>
    <w:rsid w:val="00A805E4"/>
    <w:rsid w:val="00A81EF0"/>
    <w:rsid w:val="00A8323E"/>
    <w:rsid w:val="00A91715"/>
    <w:rsid w:val="00A95E61"/>
    <w:rsid w:val="00AA0245"/>
    <w:rsid w:val="00AA04A1"/>
    <w:rsid w:val="00AA2F6A"/>
    <w:rsid w:val="00AA44EC"/>
    <w:rsid w:val="00AA6182"/>
    <w:rsid w:val="00AB4393"/>
    <w:rsid w:val="00AB6E98"/>
    <w:rsid w:val="00AC47F0"/>
    <w:rsid w:val="00AC6A17"/>
    <w:rsid w:val="00AD4771"/>
    <w:rsid w:val="00AE2DB5"/>
    <w:rsid w:val="00AE5EF8"/>
    <w:rsid w:val="00AE67A4"/>
    <w:rsid w:val="00AE6B32"/>
    <w:rsid w:val="00AF0DB9"/>
    <w:rsid w:val="00AF15E7"/>
    <w:rsid w:val="00B02077"/>
    <w:rsid w:val="00B039A0"/>
    <w:rsid w:val="00B03F5F"/>
    <w:rsid w:val="00B04F63"/>
    <w:rsid w:val="00B114A1"/>
    <w:rsid w:val="00B12DA3"/>
    <w:rsid w:val="00B139AF"/>
    <w:rsid w:val="00B17C32"/>
    <w:rsid w:val="00B20D97"/>
    <w:rsid w:val="00B238BA"/>
    <w:rsid w:val="00B24473"/>
    <w:rsid w:val="00B371D4"/>
    <w:rsid w:val="00B416D0"/>
    <w:rsid w:val="00B42239"/>
    <w:rsid w:val="00B4251E"/>
    <w:rsid w:val="00B45742"/>
    <w:rsid w:val="00B46F3F"/>
    <w:rsid w:val="00B5006B"/>
    <w:rsid w:val="00B50A9B"/>
    <w:rsid w:val="00B57062"/>
    <w:rsid w:val="00B60106"/>
    <w:rsid w:val="00B641A1"/>
    <w:rsid w:val="00B6468E"/>
    <w:rsid w:val="00B66003"/>
    <w:rsid w:val="00B71314"/>
    <w:rsid w:val="00B73CC2"/>
    <w:rsid w:val="00B757D8"/>
    <w:rsid w:val="00B75E30"/>
    <w:rsid w:val="00B76325"/>
    <w:rsid w:val="00B777D7"/>
    <w:rsid w:val="00B77D95"/>
    <w:rsid w:val="00B84C77"/>
    <w:rsid w:val="00B855A8"/>
    <w:rsid w:val="00B91253"/>
    <w:rsid w:val="00B91BF7"/>
    <w:rsid w:val="00B91C1E"/>
    <w:rsid w:val="00BA09DF"/>
    <w:rsid w:val="00BA20FB"/>
    <w:rsid w:val="00BA2D59"/>
    <w:rsid w:val="00BA5ED2"/>
    <w:rsid w:val="00BA68E0"/>
    <w:rsid w:val="00BA69D2"/>
    <w:rsid w:val="00BB1A9E"/>
    <w:rsid w:val="00BC53BE"/>
    <w:rsid w:val="00BD1B63"/>
    <w:rsid w:val="00BD24ED"/>
    <w:rsid w:val="00BD479E"/>
    <w:rsid w:val="00BD5B3F"/>
    <w:rsid w:val="00BD7CCE"/>
    <w:rsid w:val="00BE45EA"/>
    <w:rsid w:val="00BE5A94"/>
    <w:rsid w:val="00BF309B"/>
    <w:rsid w:val="00BF7497"/>
    <w:rsid w:val="00C01466"/>
    <w:rsid w:val="00C01E96"/>
    <w:rsid w:val="00C02B17"/>
    <w:rsid w:val="00C05049"/>
    <w:rsid w:val="00C079C9"/>
    <w:rsid w:val="00C07B0B"/>
    <w:rsid w:val="00C107F9"/>
    <w:rsid w:val="00C111BD"/>
    <w:rsid w:val="00C119D3"/>
    <w:rsid w:val="00C11F24"/>
    <w:rsid w:val="00C16637"/>
    <w:rsid w:val="00C228BB"/>
    <w:rsid w:val="00C2609B"/>
    <w:rsid w:val="00C27DC8"/>
    <w:rsid w:val="00C321BD"/>
    <w:rsid w:val="00C33274"/>
    <w:rsid w:val="00C34FEA"/>
    <w:rsid w:val="00C359EA"/>
    <w:rsid w:val="00C444F4"/>
    <w:rsid w:val="00C46287"/>
    <w:rsid w:val="00C47C61"/>
    <w:rsid w:val="00C52532"/>
    <w:rsid w:val="00C54E2F"/>
    <w:rsid w:val="00C5673A"/>
    <w:rsid w:val="00C578A6"/>
    <w:rsid w:val="00C60A27"/>
    <w:rsid w:val="00C62701"/>
    <w:rsid w:val="00C628EF"/>
    <w:rsid w:val="00C64A25"/>
    <w:rsid w:val="00C7191E"/>
    <w:rsid w:val="00C7230D"/>
    <w:rsid w:val="00C72B13"/>
    <w:rsid w:val="00C72DE5"/>
    <w:rsid w:val="00C767D3"/>
    <w:rsid w:val="00C80F4A"/>
    <w:rsid w:val="00C81E19"/>
    <w:rsid w:val="00C825BF"/>
    <w:rsid w:val="00C874E0"/>
    <w:rsid w:val="00C94C1F"/>
    <w:rsid w:val="00C96505"/>
    <w:rsid w:val="00CA00B9"/>
    <w:rsid w:val="00CA0373"/>
    <w:rsid w:val="00CA107F"/>
    <w:rsid w:val="00CA1300"/>
    <w:rsid w:val="00CA5621"/>
    <w:rsid w:val="00CA5E4B"/>
    <w:rsid w:val="00CB0B66"/>
    <w:rsid w:val="00CB50C0"/>
    <w:rsid w:val="00CC012C"/>
    <w:rsid w:val="00CD20E0"/>
    <w:rsid w:val="00CD2624"/>
    <w:rsid w:val="00CD5048"/>
    <w:rsid w:val="00CD5244"/>
    <w:rsid w:val="00CE2530"/>
    <w:rsid w:val="00CE575C"/>
    <w:rsid w:val="00D00001"/>
    <w:rsid w:val="00D01EF3"/>
    <w:rsid w:val="00D043E1"/>
    <w:rsid w:val="00D055AF"/>
    <w:rsid w:val="00D12B1A"/>
    <w:rsid w:val="00D1553E"/>
    <w:rsid w:val="00D16013"/>
    <w:rsid w:val="00D16CC7"/>
    <w:rsid w:val="00D246AD"/>
    <w:rsid w:val="00D26091"/>
    <w:rsid w:val="00D35AF5"/>
    <w:rsid w:val="00D36DCD"/>
    <w:rsid w:val="00D372DF"/>
    <w:rsid w:val="00D4015F"/>
    <w:rsid w:val="00D46D80"/>
    <w:rsid w:val="00D50970"/>
    <w:rsid w:val="00D518FF"/>
    <w:rsid w:val="00D51BFF"/>
    <w:rsid w:val="00D523CA"/>
    <w:rsid w:val="00D53846"/>
    <w:rsid w:val="00D56BF1"/>
    <w:rsid w:val="00D56E26"/>
    <w:rsid w:val="00D62390"/>
    <w:rsid w:val="00D627D2"/>
    <w:rsid w:val="00D666A2"/>
    <w:rsid w:val="00D716D3"/>
    <w:rsid w:val="00D72AFD"/>
    <w:rsid w:val="00D72C67"/>
    <w:rsid w:val="00D77C42"/>
    <w:rsid w:val="00D81D56"/>
    <w:rsid w:val="00D87E04"/>
    <w:rsid w:val="00D9415B"/>
    <w:rsid w:val="00DA0182"/>
    <w:rsid w:val="00DB1D89"/>
    <w:rsid w:val="00DB3B0D"/>
    <w:rsid w:val="00DB4381"/>
    <w:rsid w:val="00DB7104"/>
    <w:rsid w:val="00DC0D10"/>
    <w:rsid w:val="00DC1347"/>
    <w:rsid w:val="00DC3EC8"/>
    <w:rsid w:val="00DC5139"/>
    <w:rsid w:val="00DD2149"/>
    <w:rsid w:val="00DD2CD9"/>
    <w:rsid w:val="00DD37A0"/>
    <w:rsid w:val="00DD3CBE"/>
    <w:rsid w:val="00DD4A98"/>
    <w:rsid w:val="00DD6229"/>
    <w:rsid w:val="00DD746E"/>
    <w:rsid w:val="00DD7A29"/>
    <w:rsid w:val="00DE36CB"/>
    <w:rsid w:val="00DE4033"/>
    <w:rsid w:val="00DE5A0C"/>
    <w:rsid w:val="00DE5DC8"/>
    <w:rsid w:val="00DF0EDE"/>
    <w:rsid w:val="00DF19FA"/>
    <w:rsid w:val="00DF366B"/>
    <w:rsid w:val="00DF3BAB"/>
    <w:rsid w:val="00E05660"/>
    <w:rsid w:val="00E067DA"/>
    <w:rsid w:val="00E16E57"/>
    <w:rsid w:val="00E234A3"/>
    <w:rsid w:val="00E30513"/>
    <w:rsid w:val="00E34F93"/>
    <w:rsid w:val="00E372C1"/>
    <w:rsid w:val="00E42808"/>
    <w:rsid w:val="00E43341"/>
    <w:rsid w:val="00E4357B"/>
    <w:rsid w:val="00E47912"/>
    <w:rsid w:val="00E5214E"/>
    <w:rsid w:val="00E554C5"/>
    <w:rsid w:val="00E56AAE"/>
    <w:rsid w:val="00E574F2"/>
    <w:rsid w:val="00E61059"/>
    <w:rsid w:val="00E64A8A"/>
    <w:rsid w:val="00E7099B"/>
    <w:rsid w:val="00E709A4"/>
    <w:rsid w:val="00E77EB3"/>
    <w:rsid w:val="00E80F16"/>
    <w:rsid w:val="00E82668"/>
    <w:rsid w:val="00E853E4"/>
    <w:rsid w:val="00E86BA7"/>
    <w:rsid w:val="00E913F1"/>
    <w:rsid w:val="00E96B45"/>
    <w:rsid w:val="00E97CB4"/>
    <w:rsid w:val="00EA08B0"/>
    <w:rsid w:val="00EA3467"/>
    <w:rsid w:val="00EA5016"/>
    <w:rsid w:val="00EA53BA"/>
    <w:rsid w:val="00EB0129"/>
    <w:rsid w:val="00EB7B86"/>
    <w:rsid w:val="00EC0C55"/>
    <w:rsid w:val="00EC1462"/>
    <w:rsid w:val="00EC18C1"/>
    <w:rsid w:val="00EC2857"/>
    <w:rsid w:val="00EC2B06"/>
    <w:rsid w:val="00EC6717"/>
    <w:rsid w:val="00EC6B54"/>
    <w:rsid w:val="00EC799C"/>
    <w:rsid w:val="00ED2A86"/>
    <w:rsid w:val="00ED6AEF"/>
    <w:rsid w:val="00ED6E68"/>
    <w:rsid w:val="00ED73E4"/>
    <w:rsid w:val="00EE1A31"/>
    <w:rsid w:val="00EE5A21"/>
    <w:rsid w:val="00EE67AB"/>
    <w:rsid w:val="00EE6FF3"/>
    <w:rsid w:val="00EF7152"/>
    <w:rsid w:val="00F054D0"/>
    <w:rsid w:val="00F07279"/>
    <w:rsid w:val="00F109BC"/>
    <w:rsid w:val="00F11DE9"/>
    <w:rsid w:val="00F13853"/>
    <w:rsid w:val="00F14710"/>
    <w:rsid w:val="00F17FB7"/>
    <w:rsid w:val="00F22541"/>
    <w:rsid w:val="00F25E9E"/>
    <w:rsid w:val="00F25F4D"/>
    <w:rsid w:val="00F279C9"/>
    <w:rsid w:val="00F27DDC"/>
    <w:rsid w:val="00F32D95"/>
    <w:rsid w:val="00F33A72"/>
    <w:rsid w:val="00F34DE2"/>
    <w:rsid w:val="00F42A02"/>
    <w:rsid w:val="00F43323"/>
    <w:rsid w:val="00F43A01"/>
    <w:rsid w:val="00F5010F"/>
    <w:rsid w:val="00F50153"/>
    <w:rsid w:val="00F52F09"/>
    <w:rsid w:val="00F5446A"/>
    <w:rsid w:val="00F5473D"/>
    <w:rsid w:val="00F559F0"/>
    <w:rsid w:val="00F56D2F"/>
    <w:rsid w:val="00F6199C"/>
    <w:rsid w:val="00F627B0"/>
    <w:rsid w:val="00F63C40"/>
    <w:rsid w:val="00F64FD3"/>
    <w:rsid w:val="00F662F6"/>
    <w:rsid w:val="00F67687"/>
    <w:rsid w:val="00F70AFC"/>
    <w:rsid w:val="00F71B4B"/>
    <w:rsid w:val="00F7203E"/>
    <w:rsid w:val="00F75E7E"/>
    <w:rsid w:val="00F7680A"/>
    <w:rsid w:val="00F81E5A"/>
    <w:rsid w:val="00F84B3A"/>
    <w:rsid w:val="00F9085E"/>
    <w:rsid w:val="00F948B3"/>
    <w:rsid w:val="00F95912"/>
    <w:rsid w:val="00F969BA"/>
    <w:rsid w:val="00FA207B"/>
    <w:rsid w:val="00FA2B2B"/>
    <w:rsid w:val="00FB3A5B"/>
    <w:rsid w:val="00FC1141"/>
    <w:rsid w:val="00FC3448"/>
    <w:rsid w:val="00FC564A"/>
    <w:rsid w:val="00FC5C9F"/>
    <w:rsid w:val="00FC7652"/>
    <w:rsid w:val="00FD14DC"/>
    <w:rsid w:val="00FD1B10"/>
    <w:rsid w:val="00FD2537"/>
    <w:rsid w:val="00FD5FB8"/>
    <w:rsid w:val="00FE0551"/>
    <w:rsid w:val="00FE091A"/>
    <w:rsid w:val="00FE1BC1"/>
    <w:rsid w:val="00FE660E"/>
    <w:rsid w:val="00FE7672"/>
    <w:rsid w:val="00FF2680"/>
    <w:rsid w:val="00FF3DE4"/>
    <w:rsid w:val="00FF6388"/>
    <w:rsid w:val="00FF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A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27D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D14E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E6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27D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D14E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64A8A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8D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67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4FC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387C7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1644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1644B"/>
    <w:rPr>
      <w:rFonts w:cs="Times New Roman"/>
    </w:rPr>
  </w:style>
  <w:style w:type="paragraph" w:styleId="NoSpacing">
    <w:name w:val="No Spacing"/>
    <w:uiPriority w:val="99"/>
    <w:qFormat/>
    <w:rsid w:val="0017070A"/>
    <w:rPr>
      <w:lang w:eastAsia="en-US"/>
    </w:rPr>
  </w:style>
  <w:style w:type="paragraph" w:customStyle="1" w:styleId="Default">
    <w:name w:val="Default"/>
    <w:uiPriority w:val="99"/>
    <w:rsid w:val="007A3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99"/>
    <w:rsid w:val="000530B6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99"/>
    <w:qFormat/>
    <w:rsid w:val="002E64AD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441844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10">
    <w:name w:val="Заголовок1_безномера"/>
    <w:basedOn w:val="Normal"/>
    <w:next w:val="NormalIndent"/>
    <w:uiPriority w:val="99"/>
    <w:rsid w:val="00B04F63"/>
    <w:pPr>
      <w:suppressAutoHyphens/>
      <w:spacing w:after="120" w:line="240" w:lineRule="auto"/>
      <w:jc w:val="both"/>
    </w:pPr>
    <w:rPr>
      <w:rFonts w:ascii="Times New Roman" w:eastAsia="Times New Roman" w:hAnsi="Times New Roman"/>
      <w:b/>
      <w:sz w:val="28"/>
      <w:szCs w:val="20"/>
      <w:lang w:eastAsia="ar-SA"/>
    </w:rPr>
  </w:style>
  <w:style w:type="paragraph" w:customStyle="1" w:styleId="a0">
    <w:name w:val="Текст лабработы"/>
    <w:basedOn w:val="Normal"/>
    <w:uiPriority w:val="99"/>
    <w:rsid w:val="00B04F6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NormalIndent">
    <w:name w:val="Normal Indent"/>
    <w:basedOn w:val="Normal"/>
    <w:uiPriority w:val="99"/>
    <w:semiHidden/>
    <w:rsid w:val="00B04F63"/>
    <w:pPr>
      <w:ind w:left="708"/>
    </w:pPr>
  </w:style>
  <w:style w:type="character" w:customStyle="1" w:styleId="WW8Num9z3">
    <w:name w:val="WW8Num9z3"/>
    <w:uiPriority w:val="99"/>
    <w:rsid w:val="00EC2857"/>
    <w:rPr>
      <w:rFonts w:ascii="Symbol" w:hAnsi="Symbol"/>
    </w:rPr>
  </w:style>
  <w:style w:type="paragraph" w:customStyle="1" w:styleId="1">
    <w:name w:val="Заголовок1_сномером"/>
    <w:basedOn w:val="10"/>
    <w:next w:val="NormalIndent"/>
    <w:uiPriority w:val="99"/>
    <w:rsid w:val="00EC2857"/>
    <w:pPr>
      <w:numPr>
        <w:numId w:val="6"/>
      </w:numPr>
      <w:ind w:left="357" w:hanging="357"/>
    </w:pPr>
  </w:style>
  <w:style w:type="paragraph" w:customStyle="1" w:styleId="a">
    <w:name w:val="Текст сборника список"/>
    <w:basedOn w:val="Normal"/>
    <w:uiPriority w:val="99"/>
    <w:rsid w:val="00E853E4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1">
    <w:name w:val="Текст сборника"/>
    <w:basedOn w:val="Normal"/>
    <w:uiPriority w:val="99"/>
    <w:rsid w:val="00D77C42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EA5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EA53BA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E6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64A8A"/>
    <w:rPr>
      <w:rFonts w:ascii="Courier New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rsid w:val="002626DC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2626DC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8A3AFD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semiHidden/>
    <w:rsid w:val="00925F18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B238BA"/>
    <w:rPr>
      <w:rFonts w:cs="Times New Roman"/>
      <w:b/>
      <w:bCs/>
    </w:rPr>
  </w:style>
  <w:style w:type="paragraph" w:customStyle="1" w:styleId="a2">
    <w:name w:val="Заголовок"/>
    <w:basedOn w:val="Normal"/>
    <w:uiPriority w:val="99"/>
    <w:rsid w:val="00F52F09"/>
    <w:pPr>
      <w:suppressAutoHyphens/>
    </w:pPr>
    <w:rPr>
      <w:rFonts w:ascii="Times New Roman" w:hAnsi="Times New Roman"/>
      <w:b/>
      <w:sz w:val="24"/>
      <w:szCs w:val="24"/>
    </w:rPr>
  </w:style>
  <w:style w:type="character" w:customStyle="1" w:styleId="icon">
    <w:name w:val="icon"/>
    <w:basedOn w:val="DefaultParagraphFont"/>
    <w:uiPriority w:val="99"/>
    <w:rsid w:val="00A33190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D627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627D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627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7</Pages>
  <Words>952</Words>
  <Characters>5433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Михаил</dc:creator>
  <cp:keywords/>
  <dc:description/>
  <cp:lastModifiedBy>v10I10v@hotmail.com</cp:lastModifiedBy>
  <cp:revision>19</cp:revision>
  <cp:lastPrinted>2015-05-19T23:31:00Z</cp:lastPrinted>
  <dcterms:created xsi:type="dcterms:W3CDTF">2016-11-13T07:32:00Z</dcterms:created>
  <dcterms:modified xsi:type="dcterms:W3CDTF">2016-12-18T16:49:00Z</dcterms:modified>
</cp:coreProperties>
</file>